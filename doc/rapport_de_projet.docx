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D0FF" w14:textId="31572FC3" w:rsidR="007F30AE" w:rsidRPr="000E7483" w:rsidRDefault="00D863B3" w:rsidP="00D863B3">
      <w:pPr>
        <w:pStyle w:val="Titre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BitRuisseau</w:t>
      </w:r>
      <w:proofErr w:type="spellEnd"/>
    </w:p>
    <w:p w14:paraId="6D4BA15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C01AF8" wp14:editId="51D7885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AB872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4029580" w14:textId="34D03B6B" w:rsidR="007F30AE" w:rsidRPr="004F30FA" w:rsidRDefault="00D863B3" w:rsidP="000E7483">
      <w:pPr>
        <w:spacing w:before="2000"/>
        <w:jc w:val="center"/>
      </w:pPr>
      <w:r w:rsidRPr="004F30FA">
        <w:t>Ethan Schafstall</w:t>
      </w:r>
      <w:r w:rsidR="007F30AE" w:rsidRPr="004F30FA">
        <w:t xml:space="preserve"> – C</w:t>
      </w:r>
      <w:r w:rsidRPr="004F30FA">
        <w:t>ID3B</w:t>
      </w:r>
    </w:p>
    <w:p w14:paraId="322E3029" w14:textId="7A712C62" w:rsidR="007F30AE" w:rsidRPr="00D863B3" w:rsidRDefault="00D863B3" w:rsidP="000E7483">
      <w:pPr>
        <w:jc w:val="center"/>
      </w:pPr>
      <w:r w:rsidRPr="00D863B3">
        <w:t>Vennes, ETML</w:t>
      </w:r>
    </w:p>
    <w:p w14:paraId="30FA5483" w14:textId="77777777" w:rsidR="007F30AE" w:rsidRPr="00D863B3" w:rsidRDefault="007F30AE" w:rsidP="000E7483">
      <w:pPr>
        <w:jc w:val="center"/>
      </w:pPr>
      <w:r w:rsidRPr="00D863B3">
        <w:t>Durée</w:t>
      </w:r>
    </w:p>
    <w:p w14:paraId="343584C1" w14:textId="1D0E77A0" w:rsidR="007F30AE" w:rsidRPr="000E7483" w:rsidRDefault="00D863B3" w:rsidP="00D863B3">
      <w:pPr>
        <w:jc w:val="center"/>
      </w:pPr>
      <w:r>
        <w:t xml:space="preserve">Jonathan </w:t>
      </w:r>
      <w:proofErr w:type="spellStart"/>
      <w:r>
        <w:t>Melly</w:t>
      </w:r>
      <w:proofErr w:type="spellEnd"/>
    </w:p>
    <w:p w14:paraId="04329E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EFE7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7F0FC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8DE28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38DBB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D52DB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EBE37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70591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B17A80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5968729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ACC0FBB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184389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87D14B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1915C7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9632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D23F0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6D0C7F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29407A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F7537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4A9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33C8D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50AD8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C30003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861A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BBB06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E7670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8672F4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8CE30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EE342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54516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3B8F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9B4EF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63244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18A61E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DBC5A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E3A312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97C28F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7B13E4F6" w14:textId="77777777" w:rsidR="008E53F9" w:rsidRPr="008E53F9" w:rsidRDefault="008E53F9" w:rsidP="008E53F9">
      <w:pPr>
        <w:pStyle w:val="Corpsdetexte"/>
      </w:pPr>
    </w:p>
    <w:p w14:paraId="45439DF0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E0EE1AB" w14:textId="77777777" w:rsidR="0015167D" w:rsidRPr="0015167D" w:rsidRDefault="0015167D" w:rsidP="0015167D">
      <w:pPr>
        <w:pStyle w:val="Retraitcorpsdetexte"/>
      </w:pPr>
    </w:p>
    <w:p w14:paraId="2BF44306" w14:textId="77777777" w:rsidR="00F664DF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54BC1837" w14:textId="77777777" w:rsidR="0015167D" w:rsidRPr="00F664DF" w:rsidRDefault="0015167D" w:rsidP="0015167D">
      <w:pPr>
        <w:pStyle w:val="Retraitcorpsdetexte"/>
      </w:pPr>
    </w:p>
    <w:p w14:paraId="4EF9EA6B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4A2EF0C" w14:textId="77777777" w:rsidR="0015167D" w:rsidRPr="0015167D" w:rsidRDefault="0015167D" w:rsidP="0015167D">
      <w:pPr>
        <w:pStyle w:val="Retraitcorpsdetexte"/>
      </w:pPr>
    </w:p>
    <w:p w14:paraId="59B999F1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05392AF" w14:textId="77777777" w:rsidR="0015167D" w:rsidRPr="00F664DF" w:rsidRDefault="0015167D" w:rsidP="0015167D">
      <w:pPr>
        <w:pStyle w:val="Retraitcorpsdetexte"/>
      </w:pPr>
    </w:p>
    <w:p w14:paraId="612F1F23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7CA5A34" w14:textId="77777777" w:rsidR="0015167D" w:rsidRPr="0015167D" w:rsidRDefault="0015167D" w:rsidP="0015167D">
      <w:pPr>
        <w:pStyle w:val="Retraitcorpsdetexte"/>
      </w:pPr>
    </w:p>
    <w:p w14:paraId="58F36A96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0D4CD356" w14:textId="77777777" w:rsidR="00F664DF" w:rsidRPr="00F664DF" w:rsidRDefault="00F664DF" w:rsidP="00F664DF">
      <w:pPr>
        <w:pStyle w:val="Retraitcorpsdetexte"/>
      </w:pPr>
    </w:p>
    <w:p w14:paraId="575451B9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58D00AFC" w14:textId="77777777" w:rsidR="0015167D" w:rsidRPr="0015167D" w:rsidRDefault="0015167D" w:rsidP="0015167D">
      <w:pPr>
        <w:pStyle w:val="Retraitcorpsdetexte"/>
      </w:pPr>
    </w:p>
    <w:p w14:paraId="40424B26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4A49D655" w14:textId="77777777" w:rsidR="0015167D" w:rsidRPr="00F664DF" w:rsidRDefault="0015167D" w:rsidP="0015167D">
      <w:pPr>
        <w:pStyle w:val="Retraitcorpsdetexte"/>
      </w:pPr>
    </w:p>
    <w:p w14:paraId="0DB05971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4164005E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346EF875" w14:textId="77777777" w:rsidR="00920F4E" w:rsidRDefault="00920F4E" w:rsidP="00920F4E">
      <w:pPr>
        <w:pStyle w:val="Retraitcorpsdetexte3"/>
      </w:pPr>
    </w:p>
    <w:p w14:paraId="203E5FF8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3F4812B" w14:textId="77777777" w:rsidR="0015167D" w:rsidRPr="00920F4E" w:rsidRDefault="0015167D" w:rsidP="00920F4E">
      <w:pPr>
        <w:pStyle w:val="Retraitcorpsdetexte3"/>
      </w:pPr>
    </w:p>
    <w:p w14:paraId="260BFA75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49417F2" w14:textId="77777777" w:rsidR="00F664DF" w:rsidRDefault="00F664DF" w:rsidP="00F664DF">
      <w:pPr>
        <w:pStyle w:val="Retraitcorpsdetexte3"/>
      </w:pPr>
    </w:p>
    <w:p w14:paraId="306776A8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C3FD969" w14:textId="77777777" w:rsidR="0015167D" w:rsidRPr="00F664DF" w:rsidRDefault="0015167D" w:rsidP="00F664DF">
      <w:pPr>
        <w:pStyle w:val="Retraitcorpsdetexte3"/>
      </w:pPr>
    </w:p>
    <w:p w14:paraId="08844479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54399B1" w14:textId="77777777" w:rsidR="00F664DF" w:rsidRDefault="00F664DF" w:rsidP="00F664DF">
      <w:pPr>
        <w:pStyle w:val="Retraitcorpsdetexte3"/>
      </w:pPr>
    </w:p>
    <w:p w14:paraId="1D6BFCE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2D32A4D" w14:textId="77777777" w:rsidR="0015167D" w:rsidRPr="00F664DF" w:rsidRDefault="0015167D" w:rsidP="00F664DF">
      <w:pPr>
        <w:pStyle w:val="Retraitcorpsdetexte3"/>
      </w:pPr>
    </w:p>
    <w:p w14:paraId="0A0A9EC6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5479BA64" w14:textId="77777777" w:rsidR="00F664DF" w:rsidRDefault="00F664DF" w:rsidP="00F664DF">
      <w:pPr>
        <w:pStyle w:val="Retraitcorpsdetexte3"/>
      </w:pPr>
    </w:p>
    <w:p w14:paraId="5CF06B76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E57859B" w14:textId="77777777" w:rsidR="0015167D" w:rsidRPr="00F664DF" w:rsidRDefault="0015167D" w:rsidP="00F664DF">
      <w:pPr>
        <w:pStyle w:val="Retraitcorpsdetexte3"/>
      </w:pPr>
    </w:p>
    <w:p w14:paraId="4EAD48D3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68CFA55C" w14:textId="77777777" w:rsidR="00F664DF" w:rsidRDefault="00F664DF" w:rsidP="00F664DF">
      <w:pPr>
        <w:pStyle w:val="Retraitcorpsdetexte3"/>
      </w:pPr>
    </w:p>
    <w:p w14:paraId="0107AB0B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1E3978B3" w14:textId="77777777" w:rsidR="0015167D" w:rsidRPr="00F664DF" w:rsidRDefault="0015167D" w:rsidP="00F664DF">
      <w:pPr>
        <w:pStyle w:val="Retraitcorpsdetexte3"/>
      </w:pPr>
    </w:p>
    <w:p w14:paraId="1DD82B3F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08FFC20E" w14:textId="77777777" w:rsidR="00F664DF" w:rsidRDefault="00F664DF" w:rsidP="00F664DF">
      <w:pPr>
        <w:pStyle w:val="Retraitcorpsdetexte3"/>
      </w:pPr>
    </w:p>
    <w:p w14:paraId="56C44AB8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43735CCF" w14:textId="77777777" w:rsidR="0015167D" w:rsidRPr="00F664DF" w:rsidRDefault="0015167D" w:rsidP="00F664DF">
      <w:pPr>
        <w:pStyle w:val="Retraitcorpsdetexte3"/>
      </w:pPr>
    </w:p>
    <w:p w14:paraId="3BBC38D5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3EDD0FBB" w14:textId="77777777" w:rsidR="00F664DF" w:rsidRDefault="00F664DF" w:rsidP="00F664DF">
      <w:pPr>
        <w:pStyle w:val="Retraitcorpsdetexte3"/>
      </w:pPr>
    </w:p>
    <w:p w14:paraId="41B1564B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4B486186" w14:textId="77777777" w:rsidR="0015167D" w:rsidRPr="00F664DF" w:rsidRDefault="0015167D" w:rsidP="00F664DF">
      <w:pPr>
        <w:pStyle w:val="Retraitcorpsdetexte3"/>
      </w:pPr>
    </w:p>
    <w:p w14:paraId="32D22932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438342FF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DAE16B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AA946E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B1244D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56E7D108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64B1373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5935D9B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01ED875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06DC9E2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5EE69C33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50032ABE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48B892D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181A4822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434E1073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24D9EC49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574A848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60CC4C3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89409B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02463689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5AA6D2F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4CF7A26C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31EFA86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667DD918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4FE5593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2C259270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6FA8B5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EA7EF50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B949571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0E3617E6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C3F922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DD75DA1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0A2FB372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6303DA9A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25E63D02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4E7A87">
        <w:t>5.1</w:t>
      </w:r>
      <w:r w:rsidR="00A65F0B">
        <w:fldChar w:fldCharType="end"/>
      </w:r>
    </w:p>
    <w:p w14:paraId="0CBF4142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037380D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016E119C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6A63AB3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6226EB99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A293AA8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ABBEB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659222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47FF27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1B854680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2EE67BA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F0E327E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0EB4098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BDD6BE9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8819F83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4FD1449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A408908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08D5B247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09251461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6E8B84C2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970F72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7DC70DA6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5863A23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015252FA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4E45E922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6B0D8C8D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01D5E24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5577F2A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8B623EA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E8C6E36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7C6CF09F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7A58095B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E6BE32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BF6ACE2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1531FC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CF73903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1352FD83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1D440C3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76C55F3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0CE1B970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93C10C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2161CE84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03C59AC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6648EC68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6A23238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676D390D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4329617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B4DF8E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CF0ECF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F905" w14:textId="77777777" w:rsidR="00BA30C9" w:rsidRDefault="00BA30C9">
      <w:r>
        <w:separator/>
      </w:r>
    </w:p>
  </w:endnote>
  <w:endnote w:type="continuationSeparator" w:id="0">
    <w:p w14:paraId="3C859FA0" w14:textId="77777777" w:rsidR="00BA30C9" w:rsidRDefault="00BA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11"/>
      <w:gridCol w:w="3025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E42C765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F30FA" w:rsidRPr="004F30FA">
              <w:rPr>
                <w:rFonts w:cs="Arial"/>
                <w:noProof/>
                <w:szCs w:val="16"/>
              </w:rPr>
              <w:t>Ethan Aymeric</w:t>
            </w:r>
            <w:r w:rsidR="004F30FA">
              <w:rPr>
                <w:noProof/>
              </w:rPr>
              <w:t xml:space="preserve"> Schafstall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4E2B788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F30FA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032462E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2ABF86D9" w:rsidR="00AA4393" w:rsidRPr="00000197" w:rsidRDefault="00AA4393" w:rsidP="004F30FA">
          <w:pPr>
            <w:pStyle w:val="-Pieddepage"/>
            <w:jc w:val="center"/>
            <w:rPr>
              <w:rFonts w:cs="Arial"/>
              <w:szCs w:val="16"/>
            </w:rPr>
          </w:pP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4D46A89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F30FA">
            <w:rPr>
              <w:rFonts w:cs="Arial"/>
              <w:noProof/>
              <w:szCs w:val="16"/>
            </w:rPr>
            <w:t>08.11.2024 13:02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43D82DF0" w:rsidR="00AA4393" w:rsidRPr="00000197" w:rsidRDefault="004F30FA" w:rsidP="004F30FA">
          <w:pPr>
            <w:pStyle w:val="-Pieddepage"/>
            <w:jc w:val="center"/>
            <w:rPr>
              <w:rFonts w:cs="Arial"/>
              <w:szCs w:val="16"/>
            </w:rPr>
          </w:pPr>
          <w:r>
            <w:t xml:space="preserve">                                                                                    </w:t>
          </w:r>
          <w:proofErr w:type="spellStart"/>
          <w:proofErr w:type="gramStart"/>
          <w:r>
            <w:t>rapport</w:t>
          </w:r>
          <w:proofErr w:type="gramEnd"/>
          <w:r>
            <w:t>_de_projet</w:t>
          </w:r>
          <w:proofErr w:type="spellEnd"/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ABFF" w14:textId="77777777" w:rsidR="00BA30C9" w:rsidRDefault="00BA30C9">
      <w:r>
        <w:separator/>
      </w:r>
    </w:p>
  </w:footnote>
  <w:footnote w:type="continuationSeparator" w:id="0">
    <w:p w14:paraId="7B7F016C" w14:textId="77777777" w:rsidR="00BA30C9" w:rsidRDefault="00BA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4F30FA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30C9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3B3"/>
    <w:rsid w:val="00DB1DCD"/>
    <w:rsid w:val="00E015B8"/>
    <w:rsid w:val="00E1012A"/>
    <w:rsid w:val="00E12AE5"/>
    <w:rsid w:val="00E23B04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6F5B0-1E80-4C46-93E4-1C2A2C3EC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</TotalTime>
  <Pages>6</Pages>
  <Words>1548</Words>
  <Characters>8520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10048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Aymeric Schafstall</dc:creator>
  <cp:lastModifiedBy>Ethan Aymeric Schafstall</cp:lastModifiedBy>
  <cp:revision>3</cp:revision>
  <cp:lastPrinted>2009-09-04T13:21:00Z</cp:lastPrinted>
  <dcterms:created xsi:type="dcterms:W3CDTF">2024-05-03T11:10:00Z</dcterms:created>
  <dcterms:modified xsi:type="dcterms:W3CDTF">2024-11-08T12:05:00Z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